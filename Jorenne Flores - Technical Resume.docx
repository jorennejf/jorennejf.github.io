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08E9A" w14:textId="77777777" w:rsidR="00540FCA" w:rsidRDefault="00540FCA" w:rsidP="00540FCA">
      <w:pPr>
        <w:pStyle w:val="Title"/>
        <w:jc w:val="center"/>
      </w:pPr>
      <w:r>
        <w:t>Jorenne Japson Flores</w:t>
      </w:r>
    </w:p>
    <w:p w14:paraId="0ADB8F1A" w14:textId="77777777" w:rsidR="00540FCA" w:rsidRPr="00540FCA" w:rsidRDefault="00540FCA" w:rsidP="00540FCA">
      <w:pPr>
        <w:pStyle w:val="Subtitle"/>
        <w:spacing w:after="240"/>
        <w:jc w:val="center"/>
        <w:rPr>
          <w:color w:val="auto"/>
        </w:rPr>
      </w:pPr>
      <w:r w:rsidRPr="00193C45">
        <w:rPr>
          <w:color w:val="auto"/>
        </w:rPr>
        <w:t xml:space="preserve"> (510) 565-2148</w:t>
      </w:r>
      <w:r>
        <w:rPr>
          <w:color w:val="auto"/>
        </w:rPr>
        <w:t xml:space="preserve"> | jorennejf@gmail.com</w:t>
      </w:r>
      <w:r w:rsidRPr="00193C45">
        <w:rPr>
          <w:color w:val="auto"/>
        </w:rPr>
        <w:t xml:space="preserve"> </w:t>
      </w:r>
      <w:r>
        <w:rPr>
          <w:color w:val="auto"/>
        </w:rPr>
        <w:t xml:space="preserve">| </w:t>
      </w:r>
      <w:r w:rsidRPr="00011595">
        <w:rPr>
          <w:color w:val="auto"/>
        </w:rPr>
        <w:t>https://jorennejf.github.io/</w:t>
      </w:r>
    </w:p>
    <w:p w14:paraId="240D942A" w14:textId="77777777" w:rsidR="00540FCA" w:rsidRDefault="00540FCA" w:rsidP="000C7E5C">
      <w:pPr>
        <w:pStyle w:val="Heading1"/>
        <w:pBdr>
          <w:bottom w:val="single" w:sz="4" w:space="1" w:color="auto"/>
        </w:pBdr>
        <w:spacing w:before="0" w:after="240"/>
        <w:sectPr w:rsidR="00540FCA" w:rsidSect="008E4C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7F9E02E" w14:textId="77777777" w:rsidR="00691756" w:rsidRPr="00691756" w:rsidRDefault="00691756" w:rsidP="008E4C62">
      <w:pPr>
        <w:pStyle w:val="Heading1"/>
        <w:pBdr>
          <w:bottom w:val="single" w:sz="4" w:space="1" w:color="auto"/>
        </w:pBdr>
        <w:spacing w:before="0" w:after="240"/>
      </w:pPr>
      <w:r w:rsidRPr="00691756">
        <w:lastRenderedPageBreak/>
        <w:t>Education</w:t>
      </w:r>
    </w:p>
    <w:p w14:paraId="081A2526" w14:textId="77777777" w:rsidR="00691756" w:rsidRDefault="00691756" w:rsidP="000C7E5C">
      <w:pPr>
        <w:pStyle w:val="Heading2"/>
        <w:spacing w:before="0"/>
      </w:pPr>
      <w:r>
        <w:t xml:space="preserve">University of </w:t>
      </w:r>
      <w:r w:rsidRPr="00691756">
        <w:t>California</w:t>
      </w:r>
      <w:r>
        <w:t xml:space="preserve"> – San Diego</w:t>
      </w:r>
    </w:p>
    <w:p w14:paraId="6E0FCD83" w14:textId="77777777" w:rsidR="00010D07" w:rsidRDefault="006C0F2C" w:rsidP="008E4C62">
      <w:pPr>
        <w:pStyle w:val="Heading3"/>
        <w:spacing w:before="0"/>
      </w:pPr>
      <w:r>
        <w:t>(</w:t>
      </w:r>
      <w:r w:rsidR="00691756">
        <w:t xml:space="preserve">Sep 2014 </w:t>
      </w:r>
      <w:r>
        <w:t>–</w:t>
      </w:r>
      <w:r w:rsidR="00691756">
        <w:t xml:space="preserve"> Present</w:t>
      </w:r>
      <w:r>
        <w:t>)</w:t>
      </w:r>
    </w:p>
    <w:p w14:paraId="6F4C08F5" w14:textId="77777777" w:rsidR="00691756" w:rsidRDefault="00691756" w:rsidP="00691756">
      <w:pPr>
        <w:spacing w:after="0"/>
      </w:pPr>
      <w:r>
        <w:t xml:space="preserve">B.S. Cognitive Science </w:t>
      </w:r>
    </w:p>
    <w:p w14:paraId="53008E46" w14:textId="77777777" w:rsidR="00691756" w:rsidRDefault="00691756" w:rsidP="00691756">
      <w:pPr>
        <w:spacing w:after="0"/>
      </w:pPr>
      <w:r>
        <w:t>Specialization: Human-Computer Interaction</w:t>
      </w:r>
    </w:p>
    <w:p w14:paraId="575EE33A" w14:textId="77777777" w:rsidR="00691756" w:rsidRDefault="00691756" w:rsidP="00691756">
      <w:pPr>
        <w:spacing w:after="0"/>
      </w:pPr>
      <w:r>
        <w:t>Minor: Computer Science</w:t>
      </w:r>
    </w:p>
    <w:p w14:paraId="6E401311" w14:textId="77777777" w:rsidR="00691756" w:rsidRDefault="00691756" w:rsidP="00691756">
      <w:pPr>
        <w:spacing w:after="0"/>
      </w:pPr>
      <w:r>
        <w:t>Expected Graduation: Jun 2018</w:t>
      </w:r>
    </w:p>
    <w:p w14:paraId="2B285BB4" w14:textId="77777777" w:rsidR="00691756" w:rsidRDefault="00691756" w:rsidP="008E4C62">
      <w:r>
        <w:t>GPA: 3.3/4.0</w:t>
      </w:r>
    </w:p>
    <w:p w14:paraId="4652CADA" w14:textId="77777777" w:rsidR="00004F13" w:rsidRDefault="00004F13" w:rsidP="00004F13">
      <w:pPr>
        <w:pStyle w:val="Heading1"/>
        <w:pBdr>
          <w:bottom w:val="single" w:sz="4" w:space="1" w:color="auto"/>
        </w:pBdr>
        <w:spacing w:before="0" w:after="240"/>
      </w:pPr>
      <w:r>
        <w:t>Skills</w:t>
      </w:r>
    </w:p>
    <w:p w14:paraId="713CEB74" w14:textId="77777777" w:rsidR="00004F13" w:rsidRDefault="00004F13" w:rsidP="00004F13">
      <w:pPr>
        <w:spacing w:after="0"/>
      </w:pPr>
      <w:r w:rsidRPr="000C7E5C">
        <w:rPr>
          <w:rStyle w:val="Heading2Char"/>
        </w:rPr>
        <w:t>Art</w:t>
      </w:r>
      <w:r>
        <w:rPr>
          <w:rStyle w:val="Heading2Char"/>
        </w:rPr>
        <w:tab/>
      </w:r>
      <w:r>
        <w:rPr>
          <w:rStyle w:val="Heading2Char"/>
        </w:rPr>
        <w:tab/>
        <w:t>Design</w:t>
      </w:r>
      <w:r>
        <w:rPr>
          <w:rStyle w:val="Heading2Char"/>
        </w:rPr>
        <w:tab/>
      </w:r>
      <w:r>
        <w:rPr>
          <w:rStyle w:val="Heading2Char"/>
        </w:rPr>
        <w:tab/>
        <w:t>Technical</w:t>
      </w:r>
    </w:p>
    <w:p w14:paraId="4921AE50" w14:textId="77777777" w:rsidR="00004F13" w:rsidRPr="00560438" w:rsidRDefault="00004F13" w:rsidP="00004F13">
      <w:pPr>
        <w:spacing w:after="0"/>
      </w:pPr>
      <w:r>
        <w:t xml:space="preserve">- </w:t>
      </w:r>
      <w:r w:rsidRPr="00560438">
        <w:t>Maya</w:t>
      </w:r>
      <w:r>
        <w:tab/>
      </w:r>
      <w:r>
        <w:tab/>
        <w:t>- Adobe CC</w:t>
      </w:r>
      <w:r>
        <w:tab/>
        <w:t>- HTML</w:t>
      </w:r>
    </w:p>
    <w:p w14:paraId="2C28FF91" w14:textId="77777777" w:rsidR="00004F13" w:rsidRDefault="00004F13" w:rsidP="00004F13">
      <w:pPr>
        <w:spacing w:after="0"/>
      </w:pPr>
      <w:r>
        <w:t>- Google</w:t>
      </w:r>
      <w:r>
        <w:tab/>
        <w:t xml:space="preserve">- </w:t>
      </w:r>
      <w:r w:rsidR="00C94C71">
        <w:t>InVision</w:t>
      </w:r>
      <w:r>
        <w:tab/>
        <w:t>- CSS</w:t>
      </w:r>
    </w:p>
    <w:p w14:paraId="3BE1229C" w14:textId="77777777" w:rsidR="00004F13" w:rsidRDefault="00004F13" w:rsidP="00004F13">
      <w:pPr>
        <w:spacing w:after="0"/>
      </w:pPr>
      <w:r>
        <w:t xml:space="preserve">  Sketchup</w:t>
      </w:r>
      <w:r>
        <w:tab/>
        <w:t>- Prototyping</w:t>
      </w:r>
      <w:r>
        <w:tab/>
        <w:t>- JavaScript</w:t>
      </w:r>
    </w:p>
    <w:p w14:paraId="46F998B5" w14:textId="77777777" w:rsidR="00004F13" w:rsidRDefault="00D26FC3" w:rsidP="00D26FC3">
      <w:pPr>
        <w:spacing w:after="0"/>
        <w:ind w:left="720" w:firstLine="720"/>
      </w:pPr>
      <w:r>
        <w:t>- User</w:t>
      </w:r>
      <w:r>
        <w:tab/>
      </w:r>
      <w:r>
        <w:tab/>
      </w:r>
      <w:r w:rsidR="00004F13">
        <w:t>- Java</w:t>
      </w:r>
    </w:p>
    <w:p w14:paraId="70643004" w14:textId="77777777" w:rsidR="00004F13" w:rsidRDefault="00DD50CB" w:rsidP="00004F13">
      <w:pPr>
        <w:spacing w:after="0"/>
        <w:ind w:left="720" w:firstLine="720"/>
      </w:pPr>
      <w:r>
        <w:t xml:space="preserve"> </w:t>
      </w:r>
      <w:r w:rsidR="00D26FC3">
        <w:t xml:space="preserve"> Research</w:t>
      </w:r>
      <w:r w:rsidR="00004F13">
        <w:tab/>
        <w:t>- C/C++</w:t>
      </w:r>
    </w:p>
    <w:p w14:paraId="4E93089B" w14:textId="77777777" w:rsidR="00004F13" w:rsidRDefault="00004F13" w:rsidP="00004F13">
      <w:pPr>
        <w:spacing w:after="0"/>
        <w:ind w:left="720" w:firstLine="720"/>
      </w:pPr>
      <w:r>
        <w:tab/>
      </w:r>
      <w:r>
        <w:tab/>
        <w:t>- Unity</w:t>
      </w:r>
    </w:p>
    <w:p w14:paraId="79BE0596" w14:textId="77777777" w:rsidR="000C7E5C" w:rsidRDefault="000C7E5C" w:rsidP="008E4C62">
      <w:pPr>
        <w:pStyle w:val="Heading1"/>
        <w:pBdr>
          <w:bottom w:val="single" w:sz="4" w:space="1" w:color="auto"/>
        </w:pBdr>
        <w:spacing w:before="0" w:after="240"/>
      </w:pPr>
      <w:r>
        <w:t>Projects</w:t>
      </w:r>
    </w:p>
    <w:p w14:paraId="09E93F2F" w14:textId="77777777" w:rsidR="00FF5EA4" w:rsidRDefault="00FF5EA4" w:rsidP="00FF5EA4">
      <w:pPr>
        <w:pStyle w:val="Heading2"/>
        <w:spacing w:before="0"/>
      </w:pPr>
      <w:r>
        <w:t>Music App Prototype</w:t>
      </w:r>
    </w:p>
    <w:p w14:paraId="5429B2EF" w14:textId="519C41A2" w:rsidR="00FF5EA4" w:rsidRDefault="00CE48F1" w:rsidP="00FF5EA4">
      <w:pPr>
        <w:pStyle w:val="Heading3"/>
        <w:spacing w:before="0"/>
      </w:pPr>
      <w:r>
        <w:t>(Nov</w:t>
      </w:r>
      <w:bookmarkStart w:id="0" w:name="_GoBack"/>
      <w:bookmarkEnd w:id="0"/>
      <w:r w:rsidR="00FF5EA4">
        <w:t xml:space="preserve"> 201</w:t>
      </w:r>
      <w:r>
        <w:t>7</w:t>
      </w:r>
      <w:r w:rsidR="00FF5EA4">
        <w:t>)</w:t>
      </w:r>
    </w:p>
    <w:p w14:paraId="5EC251E4" w14:textId="77777777" w:rsidR="00FF5EA4" w:rsidRDefault="00FF5EA4" w:rsidP="00FF5EA4">
      <w:pPr>
        <w:spacing w:after="0"/>
        <w:ind w:left="90" w:hanging="90"/>
      </w:pPr>
      <w:r>
        <w:t>- Conducted user research and competitive analysis to discover effective components of music apps</w:t>
      </w:r>
    </w:p>
    <w:p w14:paraId="5FCC7437" w14:textId="77777777" w:rsidR="00FF5EA4" w:rsidRDefault="00FF5EA4" w:rsidP="00FF5EA4">
      <w:pPr>
        <w:ind w:left="90" w:hanging="90"/>
      </w:pPr>
      <w:r>
        <w:t xml:space="preserve">- Created an interactive prototype using InVision to compare user scenarios </w:t>
      </w:r>
    </w:p>
    <w:p w14:paraId="41933A65" w14:textId="77777777" w:rsidR="000C7E5C" w:rsidRDefault="000C7E5C" w:rsidP="008E4C62">
      <w:pPr>
        <w:pStyle w:val="Heading2"/>
        <w:spacing w:before="0"/>
      </w:pPr>
      <w:r>
        <w:t>SteamVR Home Environment</w:t>
      </w:r>
      <w:r w:rsidR="00560438">
        <w:t xml:space="preserve"> </w:t>
      </w:r>
    </w:p>
    <w:p w14:paraId="48341B6B" w14:textId="77777777" w:rsidR="00560438" w:rsidRDefault="006C0F2C" w:rsidP="00540FCA">
      <w:pPr>
        <w:pStyle w:val="Heading3"/>
        <w:spacing w:before="0"/>
      </w:pPr>
      <w:r>
        <w:t>(</w:t>
      </w:r>
      <w:r w:rsidR="00560438">
        <w:t>Jul 2017</w:t>
      </w:r>
      <w:r>
        <w:t>)</w:t>
      </w:r>
    </w:p>
    <w:p w14:paraId="120CB2D6" w14:textId="77777777" w:rsidR="000C7E5C" w:rsidRDefault="00560438" w:rsidP="00560438">
      <w:pPr>
        <w:spacing w:after="0"/>
        <w:ind w:left="90" w:hanging="90"/>
      </w:pPr>
      <w:r>
        <w:t xml:space="preserve">- </w:t>
      </w:r>
      <w:r w:rsidR="000C7E5C">
        <w:t>Created a full-scale 3D model of U.C. San Diego’s Digital Media Lab through Google SketchUp</w:t>
      </w:r>
    </w:p>
    <w:p w14:paraId="0C3582DA" w14:textId="77777777" w:rsidR="000C7E5C" w:rsidRDefault="00560438" w:rsidP="008E4C62">
      <w:pPr>
        <w:ind w:left="90" w:hanging="90"/>
      </w:pPr>
      <w:r>
        <w:t xml:space="preserve">- </w:t>
      </w:r>
      <w:r w:rsidR="000C7E5C">
        <w:t>Implemented environment into SteamVR to work across multiple devices</w:t>
      </w:r>
    </w:p>
    <w:p w14:paraId="7BE9A721" w14:textId="77777777" w:rsidR="00560438" w:rsidRDefault="00540FCA" w:rsidP="008E4C62">
      <w:pPr>
        <w:pStyle w:val="Heading2"/>
        <w:spacing w:before="0"/>
      </w:pPr>
      <w:r>
        <w:t>Geographical Digital Graffiti Web App</w:t>
      </w:r>
    </w:p>
    <w:p w14:paraId="4DBD9732" w14:textId="77777777" w:rsidR="00540FCA" w:rsidRPr="00540FCA" w:rsidRDefault="006C0F2C" w:rsidP="008E4C62">
      <w:pPr>
        <w:pStyle w:val="Heading3"/>
        <w:spacing w:before="0"/>
      </w:pPr>
      <w:r>
        <w:t>(</w:t>
      </w:r>
      <w:r w:rsidR="00540FCA">
        <w:t>Jun 2017</w:t>
      </w:r>
      <w:r>
        <w:t>)</w:t>
      </w:r>
    </w:p>
    <w:p w14:paraId="7D5E3CE4" w14:textId="77777777" w:rsidR="00560438" w:rsidRDefault="00560438" w:rsidP="00560438">
      <w:pPr>
        <w:spacing w:after="0"/>
        <w:ind w:left="90" w:hanging="90"/>
      </w:pPr>
      <w:r>
        <w:t xml:space="preserve">- </w:t>
      </w:r>
      <w:r w:rsidR="00540FCA" w:rsidRPr="00540FCA">
        <w:t>Worked with a team of 4 to design prototypes and apply those designs using JavaScript, HTML, and CSS</w:t>
      </w:r>
    </w:p>
    <w:p w14:paraId="2352EDF7" w14:textId="77777777" w:rsidR="00560438" w:rsidRPr="000C7E5C" w:rsidRDefault="00560438" w:rsidP="008E4C62">
      <w:pPr>
        <w:ind w:left="90" w:hanging="90"/>
      </w:pPr>
      <w:r>
        <w:t xml:space="preserve">- </w:t>
      </w:r>
      <w:r w:rsidR="00540FCA" w:rsidRPr="00540FCA">
        <w:t>Implemented map and drawing APIs to link digital graffiti to users’ geographical location</w:t>
      </w:r>
    </w:p>
    <w:p w14:paraId="3F7FEF60" w14:textId="77777777" w:rsidR="00560438" w:rsidRDefault="00560438" w:rsidP="008E4C62">
      <w:pPr>
        <w:pStyle w:val="Heading1"/>
        <w:pBdr>
          <w:bottom w:val="single" w:sz="4" w:space="1" w:color="auto"/>
        </w:pBdr>
        <w:spacing w:before="0" w:after="240"/>
      </w:pPr>
      <w:r>
        <w:lastRenderedPageBreak/>
        <w:t>Experience</w:t>
      </w:r>
    </w:p>
    <w:p w14:paraId="2A0F1D21" w14:textId="77777777" w:rsidR="00560438" w:rsidRDefault="00560438" w:rsidP="008E4C62">
      <w:pPr>
        <w:pStyle w:val="Heading2"/>
        <w:spacing w:before="0"/>
      </w:pPr>
      <w:r>
        <w:t>Digital Media Lab Consultant</w:t>
      </w:r>
    </w:p>
    <w:p w14:paraId="20DD3A01" w14:textId="77777777" w:rsidR="00560438" w:rsidRDefault="00560438" w:rsidP="008E4C62">
      <w:pPr>
        <w:pStyle w:val="Heading3"/>
        <w:spacing w:before="0"/>
      </w:pPr>
      <w:r>
        <w:t>UCSD Library Learning Spaces</w:t>
      </w:r>
    </w:p>
    <w:p w14:paraId="620708FC" w14:textId="77777777" w:rsidR="006C0F2C" w:rsidRPr="006C0F2C" w:rsidRDefault="006C0F2C" w:rsidP="006C0F2C">
      <w:pPr>
        <w:pStyle w:val="Heading3"/>
        <w:spacing w:before="0"/>
      </w:pPr>
      <w:r>
        <w:t xml:space="preserve">(Feb 2016 – Present) </w:t>
      </w:r>
    </w:p>
    <w:p w14:paraId="42F09678" w14:textId="77777777" w:rsidR="00540FCA" w:rsidRDefault="00540FCA" w:rsidP="00560438">
      <w:pPr>
        <w:spacing w:after="0"/>
        <w:ind w:left="90" w:hanging="90"/>
      </w:pPr>
      <w:r>
        <w:t xml:space="preserve">- </w:t>
      </w:r>
      <w:r w:rsidRPr="00400440">
        <w:t xml:space="preserve">Provides first-level in-person support and </w:t>
      </w:r>
      <w:r>
        <w:t xml:space="preserve">guidance regarding software, 3D printing, and virtual reality </w:t>
      </w:r>
      <w:r w:rsidRPr="00400440">
        <w:t>uses as well as media project planning fo</w:t>
      </w:r>
      <w:r>
        <w:t>r students, faculty, and staff</w:t>
      </w:r>
    </w:p>
    <w:p w14:paraId="22C95B27" w14:textId="77777777" w:rsidR="00540FCA" w:rsidRDefault="00540FCA" w:rsidP="008E4C62">
      <w:pPr>
        <w:ind w:left="90" w:hanging="90"/>
      </w:pPr>
      <w:r>
        <w:t xml:space="preserve">- </w:t>
      </w:r>
      <w:r w:rsidRPr="00540FCA">
        <w:t>Assists with special projects and develops promotional material</w:t>
      </w:r>
    </w:p>
    <w:p w14:paraId="21BAADAD" w14:textId="77777777" w:rsidR="00540FCA" w:rsidRDefault="00540FCA" w:rsidP="008E4C62">
      <w:pPr>
        <w:pStyle w:val="Heading2"/>
        <w:spacing w:before="0"/>
      </w:pPr>
      <w:r>
        <w:t>Web Designer/Developer</w:t>
      </w:r>
    </w:p>
    <w:p w14:paraId="11A59CC5" w14:textId="77777777" w:rsidR="006C0F2C" w:rsidRDefault="00540FCA" w:rsidP="006C0F2C">
      <w:pPr>
        <w:pStyle w:val="Heading3"/>
        <w:spacing w:before="0"/>
      </w:pPr>
      <w:r>
        <w:t>ticktBox Enterprises LLC</w:t>
      </w:r>
      <w:r w:rsidR="006C0F2C" w:rsidRPr="006C0F2C">
        <w:t xml:space="preserve"> </w:t>
      </w:r>
    </w:p>
    <w:p w14:paraId="197BD9A8" w14:textId="77777777" w:rsidR="00540FCA" w:rsidRDefault="006C0F2C" w:rsidP="008E4C62">
      <w:pPr>
        <w:pStyle w:val="Heading3"/>
        <w:spacing w:before="0"/>
      </w:pPr>
      <w:r>
        <w:t>(Apr 2017 - Sep 2017)</w:t>
      </w:r>
    </w:p>
    <w:p w14:paraId="3F59BC53" w14:textId="77777777" w:rsidR="00540FCA" w:rsidRDefault="00540FCA" w:rsidP="00540FCA">
      <w:pPr>
        <w:spacing w:after="0"/>
        <w:ind w:left="90" w:hanging="90"/>
      </w:pPr>
      <w:r>
        <w:t xml:space="preserve">- </w:t>
      </w:r>
      <w:r w:rsidRPr="00540FCA">
        <w:t>Delivered world-class user interaction designs from concept through to launch</w:t>
      </w:r>
    </w:p>
    <w:p w14:paraId="709AA221" w14:textId="77777777" w:rsidR="00540FCA" w:rsidRDefault="00540FCA" w:rsidP="00540FCA">
      <w:pPr>
        <w:spacing w:after="0"/>
        <w:ind w:left="90" w:hanging="90"/>
      </w:pPr>
      <w:r>
        <w:t xml:space="preserve">- </w:t>
      </w:r>
      <w:r w:rsidRPr="00540FCA">
        <w:t>Designed and developed web pages, graphics, multimedia, and GUIs</w:t>
      </w:r>
    </w:p>
    <w:p w14:paraId="774AADFE" w14:textId="77777777" w:rsidR="00540FCA" w:rsidRDefault="00540FCA" w:rsidP="008E4C62">
      <w:pPr>
        <w:ind w:left="90" w:hanging="90"/>
      </w:pPr>
      <w:r>
        <w:t xml:space="preserve">- </w:t>
      </w:r>
      <w:r w:rsidRPr="00540FCA">
        <w:t>Executed client projects with the creative director and creative team</w:t>
      </w:r>
    </w:p>
    <w:p w14:paraId="0701D998" w14:textId="77777777" w:rsidR="00540FCA" w:rsidRDefault="00540FCA" w:rsidP="008E4C62">
      <w:pPr>
        <w:pStyle w:val="Heading2"/>
        <w:spacing w:before="0"/>
      </w:pPr>
      <w:r>
        <w:t>Remote UX/UI Intern</w:t>
      </w:r>
    </w:p>
    <w:p w14:paraId="6D055A7B" w14:textId="77777777" w:rsidR="006C0F2C" w:rsidRDefault="00540FCA" w:rsidP="008E4C62">
      <w:pPr>
        <w:pStyle w:val="Heading3"/>
        <w:spacing w:before="0"/>
      </w:pPr>
      <w:r>
        <w:t>64Ventures</w:t>
      </w:r>
      <w:r w:rsidR="006C0F2C" w:rsidRPr="006C0F2C">
        <w:t xml:space="preserve"> </w:t>
      </w:r>
    </w:p>
    <w:p w14:paraId="016D1EB8" w14:textId="77777777" w:rsidR="00540FCA" w:rsidRDefault="006C0F2C" w:rsidP="008E4C62">
      <w:pPr>
        <w:pStyle w:val="Heading3"/>
        <w:spacing w:before="0"/>
      </w:pPr>
      <w:r>
        <w:t>(Jun 2017 - Aug 2017)</w:t>
      </w:r>
    </w:p>
    <w:p w14:paraId="52401A09" w14:textId="77777777" w:rsidR="00540FCA" w:rsidRDefault="00540FCA" w:rsidP="00540FCA">
      <w:pPr>
        <w:spacing w:after="0"/>
        <w:ind w:left="90" w:hanging="90"/>
      </w:pPr>
      <w:r>
        <w:t xml:space="preserve">- </w:t>
      </w:r>
      <w:r w:rsidRPr="00540FCA">
        <w:t>Created wireframes and mockups based on user flowchart to visualize design for news app</w:t>
      </w:r>
    </w:p>
    <w:p w14:paraId="0033B706" w14:textId="77777777" w:rsidR="00540FCA" w:rsidRDefault="00540FCA" w:rsidP="008E4C62">
      <w:pPr>
        <w:ind w:left="90" w:hanging="90"/>
      </w:pPr>
      <w:r>
        <w:t xml:space="preserve">- </w:t>
      </w:r>
      <w:r w:rsidRPr="00540FCA">
        <w:t>Collaborated with project manager and designers to conduct B2C research and compile a features list</w:t>
      </w:r>
    </w:p>
    <w:p w14:paraId="5B010166" w14:textId="77777777" w:rsidR="00540FCA" w:rsidRDefault="008E4C62" w:rsidP="008E4C62">
      <w:pPr>
        <w:pStyle w:val="Heading2"/>
        <w:spacing w:before="0"/>
      </w:pPr>
      <w:r>
        <w:t>Paid Research Intern</w:t>
      </w:r>
    </w:p>
    <w:p w14:paraId="509F83F1" w14:textId="77777777" w:rsidR="00540FCA" w:rsidRDefault="008E4C62" w:rsidP="008E4C62">
      <w:pPr>
        <w:pStyle w:val="Heading3"/>
        <w:spacing w:before="0"/>
      </w:pPr>
      <w:r>
        <w:t>Stanford University</w:t>
      </w:r>
    </w:p>
    <w:p w14:paraId="12958D45" w14:textId="77777777" w:rsidR="006C0F2C" w:rsidRPr="006C0F2C" w:rsidRDefault="006C0F2C" w:rsidP="006C0F2C">
      <w:pPr>
        <w:pStyle w:val="Heading3"/>
        <w:spacing w:before="0"/>
      </w:pPr>
      <w:r>
        <w:t>(Jun 2013 - Aug 2013)</w:t>
      </w:r>
    </w:p>
    <w:p w14:paraId="0E5945F1" w14:textId="77777777" w:rsidR="00540FCA" w:rsidRDefault="00540FCA" w:rsidP="00540FCA">
      <w:pPr>
        <w:spacing w:after="0"/>
        <w:ind w:left="90" w:hanging="90"/>
      </w:pPr>
      <w:r>
        <w:t xml:space="preserve">- </w:t>
      </w:r>
      <w:r w:rsidR="008E4C62" w:rsidRPr="008E4C62">
        <w:t>Assisted in a civil engineering research project by creating and analyzing maps to determine the impact of earthquakes on bridges intersecting bay area transit networks</w:t>
      </w:r>
    </w:p>
    <w:p w14:paraId="11DCF908" w14:textId="77777777" w:rsidR="00540FCA" w:rsidRDefault="00540FCA" w:rsidP="00540FCA">
      <w:pPr>
        <w:spacing w:after="0"/>
        <w:ind w:left="90" w:hanging="90"/>
      </w:pPr>
      <w:r>
        <w:t xml:space="preserve">- </w:t>
      </w:r>
      <w:r w:rsidR="008E4C62" w:rsidRPr="008E4C62">
        <w:t>Created a scientific research poster to display at Stanford’s research poster reception</w:t>
      </w:r>
    </w:p>
    <w:p w14:paraId="654A7083" w14:textId="77777777" w:rsidR="00540FCA" w:rsidRPr="000C7E5C" w:rsidRDefault="00540FCA" w:rsidP="00560438">
      <w:pPr>
        <w:spacing w:after="0"/>
        <w:ind w:left="90" w:hanging="90"/>
      </w:pPr>
    </w:p>
    <w:sectPr w:rsidR="00540FCA" w:rsidRPr="000C7E5C" w:rsidSect="00BD0628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B6571"/>
    <w:multiLevelType w:val="hybridMultilevel"/>
    <w:tmpl w:val="D228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56"/>
    <w:rsid w:val="00004F13"/>
    <w:rsid w:val="000C7E5C"/>
    <w:rsid w:val="000D050E"/>
    <w:rsid w:val="00197CD1"/>
    <w:rsid w:val="00262079"/>
    <w:rsid w:val="002E6081"/>
    <w:rsid w:val="00540FCA"/>
    <w:rsid w:val="00560438"/>
    <w:rsid w:val="00691756"/>
    <w:rsid w:val="006C0F2C"/>
    <w:rsid w:val="006C0F3F"/>
    <w:rsid w:val="008B587B"/>
    <w:rsid w:val="008E4C62"/>
    <w:rsid w:val="009E790B"/>
    <w:rsid w:val="00BD0628"/>
    <w:rsid w:val="00C94C71"/>
    <w:rsid w:val="00CE48F1"/>
    <w:rsid w:val="00D26FC3"/>
    <w:rsid w:val="00DD50CB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D66C"/>
  <w15:chartTrackingRefBased/>
  <w15:docId w15:val="{39E2C133-0E1A-438C-ACC0-8F7265E0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F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756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7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E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0F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0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CA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CA"/>
    <w:pPr>
      <w:numPr>
        <w:ilvl w:val="1"/>
      </w:numPr>
      <w:spacing w:after="0"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0FCA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D_2.tmp</Template>
  <TotalTime>290</TotalTime>
  <Pages>1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Jorenne</dc:creator>
  <cp:keywords/>
  <dc:description/>
  <cp:lastModifiedBy>Microsoft Office User</cp:lastModifiedBy>
  <cp:revision>11</cp:revision>
  <cp:lastPrinted>2017-10-11T00:01:00Z</cp:lastPrinted>
  <dcterms:created xsi:type="dcterms:W3CDTF">2017-10-10T18:29:00Z</dcterms:created>
  <dcterms:modified xsi:type="dcterms:W3CDTF">2018-01-10T20:54:00Z</dcterms:modified>
</cp:coreProperties>
</file>